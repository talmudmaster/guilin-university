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F6D" w:rsidRDefault="00CD7A2A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软件需求规格说明文档评审表</w:t>
      </w:r>
    </w:p>
    <w:p w:rsidR="000C6F6D" w:rsidRDefault="00CD7A2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0623CF">
        <w:rPr>
          <w:rFonts w:hint="eastAsia"/>
          <w:sz w:val="28"/>
          <w:szCs w:val="28"/>
        </w:rPr>
        <w:t>互</w:t>
      </w:r>
      <w:bookmarkStart w:id="0" w:name="_GoBack"/>
      <w:bookmarkEnd w:id="0"/>
      <w:r>
        <w:rPr>
          <w:rFonts w:hint="eastAsia"/>
          <w:sz w:val="28"/>
          <w:szCs w:val="28"/>
        </w:rPr>
        <w:t>评）</w:t>
      </w:r>
    </w:p>
    <w:p w:rsidR="000C6F6D" w:rsidRDefault="00CD7A2A">
      <w:pPr>
        <w:spacing w:line="360" w:lineRule="auto"/>
        <w:jc w:val="left"/>
      </w:pPr>
      <w:r>
        <w:rPr>
          <w:rFonts w:hint="eastAsia"/>
        </w:rPr>
        <w:t>评审项目名称：</w:t>
      </w:r>
    </w:p>
    <w:p w:rsidR="000C6F6D" w:rsidRDefault="00CD7A2A">
      <w:pPr>
        <w:spacing w:line="360" w:lineRule="auto"/>
        <w:jc w:val="left"/>
      </w:pPr>
      <w:r>
        <w:rPr>
          <w:rFonts w:hint="eastAsia"/>
        </w:rPr>
        <w:t>项目文档完成者：</w:t>
      </w:r>
    </w:p>
    <w:p w:rsidR="000C6F6D" w:rsidRDefault="00CD7A2A">
      <w:pPr>
        <w:spacing w:line="360" w:lineRule="auto"/>
        <w:jc w:val="left"/>
      </w:pPr>
      <w:r>
        <w:rPr>
          <w:rFonts w:hint="eastAsia"/>
        </w:rPr>
        <w:t>评审项目文档得分（</w:t>
      </w:r>
      <w:r>
        <w:rPr>
          <w:rFonts w:hint="eastAsia"/>
        </w:rPr>
        <w:t>78</w:t>
      </w:r>
      <w:r>
        <w:rPr>
          <w:rFonts w:hint="eastAsia"/>
        </w:rPr>
        <w:t>分，亲，折算成</w:t>
      </w:r>
      <w:r>
        <w:rPr>
          <w:rFonts w:hint="eastAsia"/>
        </w:rPr>
        <w:t>100</w:t>
      </w:r>
      <w:r>
        <w:rPr>
          <w:rFonts w:hint="eastAsia"/>
        </w:rPr>
        <w:t>分哦）：</w:t>
      </w:r>
    </w:p>
    <w:p w:rsidR="000C6F6D" w:rsidRDefault="00CD7A2A">
      <w:pPr>
        <w:spacing w:line="360" w:lineRule="auto"/>
      </w:pPr>
      <w:r>
        <w:rPr>
          <w:rFonts w:hint="eastAsia"/>
        </w:rPr>
        <w:t>评审人（组）签字：</w:t>
      </w:r>
    </w:p>
    <w:p w:rsidR="000C6F6D" w:rsidRDefault="00CD7A2A">
      <w:pPr>
        <w:spacing w:line="360" w:lineRule="auto"/>
      </w:pPr>
      <w:r>
        <w:rPr>
          <w:rFonts w:hint="eastAsia"/>
        </w:rPr>
        <w:t>评审日期：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93"/>
        <w:gridCol w:w="3367"/>
        <w:gridCol w:w="2131"/>
        <w:gridCol w:w="2131"/>
      </w:tblGrid>
      <w:tr w:rsidR="000C6F6D">
        <w:tc>
          <w:tcPr>
            <w:tcW w:w="893" w:type="dxa"/>
          </w:tcPr>
          <w:p w:rsidR="000C6F6D" w:rsidRDefault="00CD7A2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67" w:type="dxa"/>
          </w:tcPr>
          <w:p w:rsidR="000C6F6D" w:rsidRDefault="00CD7A2A">
            <w:pPr>
              <w:jc w:val="center"/>
            </w:pPr>
            <w:r>
              <w:rPr>
                <w:rFonts w:hint="eastAsia"/>
              </w:rPr>
              <w:t>评审内容</w:t>
            </w:r>
          </w:p>
        </w:tc>
        <w:tc>
          <w:tcPr>
            <w:tcW w:w="2131" w:type="dxa"/>
          </w:tcPr>
          <w:p w:rsidR="000C6F6D" w:rsidRDefault="00CD7A2A">
            <w:pPr>
              <w:ind w:firstLineChars="200" w:firstLine="420"/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2131" w:type="dxa"/>
          </w:tcPr>
          <w:p w:rsidR="000C6F6D" w:rsidRDefault="00CD7A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文档的格式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文档的内容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软件需求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的数量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非功能性需求的数量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DFD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类图中类的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类关联数量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每个类的平均属性数据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顺序图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活动图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状态图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系统框架图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367" w:type="dxa"/>
          </w:tcPr>
          <w:p w:rsidR="000C6F6D" w:rsidRDefault="00CD7A2A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系统架构图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</w:t>
            </w: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522" w:type="dxa"/>
            <w:gridSpan w:val="4"/>
          </w:tcPr>
          <w:p w:rsidR="000C6F6D" w:rsidRDefault="000C6F6D">
            <w:pPr>
              <w:jc w:val="center"/>
            </w:pPr>
          </w:p>
          <w:p w:rsidR="000C6F6D" w:rsidRDefault="00CD7A2A">
            <w:pPr>
              <w:jc w:val="center"/>
            </w:pPr>
            <w:r>
              <w:rPr>
                <w:rFonts w:hint="eastAsia"/>
              </w:rPr>
              <w:t>存在问题及整改意见</w:t>
            </w:r>
          </w:p>
          <w:p w:rsidR="000C6F6D" w:rsidRDefault="000C6F6D">
            <w:pPr>
              <w:jc w:val="center"/>
            </w:pPr>
          </w:p>
        </w:tc>
      </w:tr>
      <w:tr w:rsidR="000C6F6D">
        <w:tc>
          <w:tcPr>
            <w:tcW w:w="893" w:type="dxa"/>
          </w:tcPr>
          <w:p w:rsidR="000C6F6D" w:rsidRDefault="00CD7A2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67" w:type="dxa"/>
          </w:tcPr>
          <w:p w:rsidR="000C6F6D" w:rsidRDefault="00CD7A2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131" w:type="dxa"/>
          </w:tcPr>
          <w:p w:rsidR="000C6F6D" w:rsidRDefault="00CD7A2A">
            <w:pPr>
              <w:ind w:firstLineChars="200" w:firstLine="420"/>
              <w:jc w:val="center"/>
            </w:pPr>
            <w:r>
              <w:rPr>
                <w:rFonts w:hint="eastAsia"/>
              </w:rPr>
              <w:t>整改意见</w:t>
            </w:r>
          </w:p>
        </w:tc>
        <w:tc>
          <w:tcPr>
            <w:tcW w:w="2131" w:type="dxa"/>
          </w:tcPr>
          <w:p w:rsidR="000C6F6D" w:rsidRDefault="00CD7A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  <w:p w:rsidR="000C6F6D" w:rsidRDefault="000C6F6D">
            <w:pPr>
              <w:spacing w:line="360" w:lineRule="auto"/>
              <w:jc w:val="center"/>
            </w:pP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  <w:p w:rsidR="000C6F6D" w:rsidRDefault="000C6F6D">
            <w:pPr>
              <w:spacing w:line="360" w:lineRule="auto"/>
              <w:jc w:val="center"/>
            </w:pP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  <w:p w:rsidR="000C6F6D" w:rsidRDefault="000C6F6D">
            <w:pPr>
              <w:spacing w:line="360" w:lineRule="auto"/>
              <w:jc w:val="center"/>
            </w:pP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  <w:p w:rsidR="000C6F6D" w:rsidRDefault="000C6F6D">
            <w:pPr>
              <w:spacing w:line="360" w:lineRule="auto"/>
              <w:jc w:val="center"/>
            </w:pP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  <w:p w:rsidR="000C6F6D" w:rsidRDefault="000C6F6D">
            <w:pPr>
              <w:spacing w:line="360" w:lineRule="auto"/>
              <w:jc w:val="center"/>
            </w:pP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  <w:p w:rsidR="000C6F6D" w:rsidRDefault="000C6F6D">
            <w:pPr>
              <w:spacing w:line="360" w:lineRule="auto"/>
              <w:jc w:val="center"/>
            </w:pP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13</w:t>
            </w:r>
          </w:p>
          <w:p w:rsidR="000C6F6D" w:rsidRDefault="000C6F6D">
            <w:pPr>
              <w:spacing w:line="360" w:lineRule="auto"/>
              <w:jc w:val="center"/>
            </w:pP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  <w:p w:rsidR="000C6F6D" w:rsidRDefault="000C6F6D">
            <w:pPr>
              <w:spacing w:line="360" w:lineRule="auto"/>
              <w:jc w:val="center"/>
            </w:pP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  <w:tr w:rsidR="000C6F6D">
        <w:tc>
          <w:tcPr>
            <w:tcW w:w="893" w:type="dxa"/>
          </w:tcPr>
          <w:p w:rsidR="000C6F6D" w:rsidRDefault="00CD7A2A"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  <w:p w:rsidR="000C6F6D" w:rsidRDefault="000C6F6D">
            <w:pPr>
              <w:spacing w:line="360" w:lineRule="auto"/>
              <w:jc w:val="center"/>
            </w:pPr>
          </w:p>
        </w:tc>
        <w:tc>
          <w:tcPr>
            <w:tcW w:w="3367" w:type="dxa"/>
          </w:tcPr>
          <w:p w:rsidR="000C6F6D" w:rsidRDefault="000C6F6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0C6F6D" w:rsidRDefault="000C6F6D"/>
        </w:tc>
        <w:tc>
          <w:tcPr>
            <w:tcW w:w="2131" w:type="dxa"/>
          </w:tcPr>
          <w:p w:rsidR="000C6F6D" w:rsidRDefault="000C6F6D"/>
        </w:tc>
      </w:tr>
    </w:tbl>
    <w:p w:rsidR="000C6F6D" w:rsidRDefault="000C6F6D"/>
    <w:p w:rsidR="000C6F6D" w:rsidRDefault="000C6F6D"/>
    <w:sectPr w:rsidR="000C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A2A" w:rsidRDefault="00CD7A2A" w:rsidP="000623CF">
      <w:r>
        <w:separator/>
      </w:r>
    </w:p>
  </w:endnote>
  <w:endnote w:type="continuationSeparator" w:id="0">
    <w:p w:rsidR="00CD7A2A" w:rsidRDefault="00CD7A2A" w:rsidP="0006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A2A" w:rsidRDefault="00CD7A2A" w:rsidP="000623CF">
      <w:r>
        <w:separator/>
      </w:r>
    </w:p>
  </w:footnote>
  <w:footnote w:type="continuationSeparator" w:id="0">
    <w:p w:rsidR="00CD7A2A" w:rsidRDefault="00CD7A2A" w:rsidP="00062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064DB"/>
    <w:rsid w:val="000623CF"/>
    <w:rsid w:val="000C6F6D"/>
    <w:rsid w:val="00CD7A2A"/>
    <w:rsid w:val="0C25252C"/>
    <w:rsid w:val="227B22B4"/>
    <w:rsid w:val="22A064DB"/>
    <w:rsid w:val="4E45111E"/>
    <w:rsid w:val="640576CB"/>
    <w:rsid w:val="6D535020"/>
    <w:rsid w:val="7F3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ED640"/>
  <w15:docId w15:val="{F58AB772-168B-4AF9-8CDC-6B8285CF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62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623CF"/>
    <w:rPr>
      <w:kern w:val="2"/>
      <w:sz w:val="18"/>
      <w:szCs w:val="18"/>
    </w:rPr>
  </w:style>
  <w:style w:type="paragraph" w:styleId="a6">
    <w:name w:val="footer"/>
    <w:basedOn w:val="a"/>
    <w:link w:val="a7"/>
    <w:rsid w:val="00062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623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f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lyf</dc:creator>
  <cp:lastModifiedBy>xk</cp:lastModifiedBy>
  <cp:revision>2</cp:revision>
  <dcterms:created xsi:type="dcterms:W3CDTF">2018-11-23T05:03:00Z</dcterms:created>
  <dcterms:modified xsi:type="dcterms:W3CDTF">2021-10-28T03:15:00Z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